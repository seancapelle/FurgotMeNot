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778B" w14:textId="6C704B1E" w:rsidR="009C594A" w:rsidRDefault="009C594A" w:rsidP="009C594A">
      <w:proofErr w:type="spellStart"/>
      <w:r>
        <w:t>Verbage</w:t>
      </w:r>
      <w:proofErr w:type="spellEnd"/>
      <w:r>
        <w:t xml:space="preserve"> - </w:t>
      </w:r>
      <w:proofErr w:type="spellStart"/>
      <w:proofErr w:type="gramStart"/>
      <w:r>
        <w:t>adopt.handlebars</w:t>
      </w:r>
      <w:proofErr w:type="spellEnd"/>
      <w:proofErr w:type="gramEnd"/>
    </w:p>
    <w:p w14:paraId="6E9FD51A" w14:textId="77777777" w:rsidR="009C594A" w:rsidRDefault="009C594A" w:rsidP="009C594A"/>
    <w:p w14:paraId="2C5EEFAE" w14:textId="77777777" w:rsidR="009C594A" w:rsidRDefault="009C594A" w:rsidP="009C594A">
      <w:r>
        <w:t>&lt;h1 class="title"&gt;What to bring to the Animal Shelter&lt;/h1&gt;</w:t>
      </w:r>
    </w:p>
    <w:p w14:paraId="511DA0F4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 &gt;Come </w:t>
      </w:r>
      <w:proofErr w:type="gramStart"/>
      <w:r>
        <w:t>prepared!&lt;</w:t>
      </w:r>
      <w:proofErr w:type="gramEnd"/>
      <w:r>
        <w:t>/h3&gt;</w:t>
      </w:r>
    </w:p>
    <w:p w14:paraId="78B49A10" w14:textId="77777777" w:rsidR="009C594A" w:rsidRDefault="009C594A" w:rsidP="009C594A"/>
    <w:p w14:paraId="43874775" w14:textId="77777777" w:rsidR="009C594A" w:rsidRDefault="009C594A" w:rsidP="009C594A"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&gt;If you rent, we require permissions obtained from your landlord(s) showing acknowledgement of any pet policies </w:t>
      </w:r>
      <w:proofErr w:type="gramStart"/>
      <w:r>
        <w:t>associated  prior</w:t>
      </w:r>
      <w:proofErr w:type="gramEnd"/>
      <w:r>
        <w:t xml:space="preserve"> to adopting</w:t>
      </w:r>
    </w:p>
    <w:p w14:paraId="37CD1FDB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driver's license or other valid photo identification</w:t>
      </w:r>
    </w:p>
    <w:p w14:paraId="534BF1EB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 run adoption fee specials </w:t>
      </w:r>
      <w:proofErr w:type="spellStart"/>
      <w:r>
        <w:t>through out</w:t>
      </w:r>
      <w:proofErr w:type="spellEnd"/>
      <w:r>
        <w:t xml:space="preserve"> the year but standard adoption prices are:</w:t>
      </w:r>
    </w:p>
    <w:p w14:paraId="238CAAA6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&gt;</w:t>
      </w:r>
    </w:p>
    <w:p w14:paraId="667B79D2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&lt;li&gt;$50 for cats and $100 for </w:t>
      </w:r>
      <w:proofErr w:type="gramStart"/>
      <w:r>
        <w:t>kittens.&lt;</w:t>
      </w:r>
      <w:proofErr w:type="gramEnd"/>
      <w:r>
        <w:t>/li&gt;</w:t>
      </w:r>
    </w:p>
    <w:p w14:paraId="29FD4D20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&lt;li&gt;Dog adoption fees range from $75 to $</w:t>
      </w:r>
      <w:proofErr w:type="gramStart"/>
      <w:r>
        <w:t>300.&lt;</w:t>
      </w:r>
      <w:proofErr w:type="gramEnd"/>
      <w:r>
        <w:t>/li&gt;</w:t>
      </w:r>
    </w:p>
    <w:p w14:paraId="75848450" w14:textId="77777777" w:rsidR="009C594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&lt;li&gt;The range of fees helps offset the price of housing some pets for extended periods of time.  We do not euthanize for time or </w:t>
      </w:r>
      <w:proofErr w:type="gramStart"/>
      <w:r>
        <w:t>space.&lt;</w:t>
      </w:r>
      <w:proofErr w:type="gramEnd"/>
      <w:r>
        <w:t>/li&gt;</w:t>
      </w:r>
    </w:p>
    <w:p w14:paraId="2E14AA1D" w14:textId="77D4DA09" w:rsidR="00AC322A" w:rsidRDefault="009C594A" w:rsidP="009C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&gt;&lt;/p&gt; &lt;</w:t>
      </w:r>
      <w:proofErr w:type="spellStart"/>
      <w:r>
        <w:t>hr</w:t>
      </w:r>
      <w:proofErr w:type="spellEnd"/>
      <w:r>
        <w:t>&gt;</w:t>
      </w:r>
    </w:p>
    <w:sectPr w:rsidR="00AC322A" w:rsidSect="00D5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D7"/>
    <w:rsid w:val="00391442"/>
    <w:rsid w:val="009C594A"/>
    <w:rsid w:val="00AC322A"/>
    <w:rsid w:val="00D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7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Verbage - adopt.handlebars .docx</Template>
  <TotalTime>2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Register</dc:creator>
  <cp:keywords/>
  <dc:description/>
  <cp:lastModifiedBy>Register, Katherine</cp:lastModifiedBy>
  <cp:revision>1</cp:revision>
  <dcterms:created xsi:type="dcterms:W3CDTF">2016-08-03T01:23:00Z</dcterms:created>
  <dcterms:modified xsi:type="dcterms:W3CDTF">2016-12-09T00:56:00Z</dcterms:modified>
</cp:coreProperties>
</file>